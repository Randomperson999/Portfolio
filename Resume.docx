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GoBack" w:displacedByCustomXml="prev" w:id="0"/>
    <w:p w:rsidRPr="00843164" w:rsidR="00C067C5" w:rsidP="34470EE9" w:rsidRDefault="00126049" w14:paraId="319488C7" w14:textId="290D0737">
      <w:pPr>
        <w:pStyle w:val="Title"/>
        <w:rPr>
          <w:color w:val="auto"/>
        </w:rPr>
      </w:pPr>
      <w:r w:rsidRPr="794E1885" w:rsidR="49E2B270">
        <w:rPr>
          <w:color w:val="auto"/>
        </w:rPr>
        <w:t xml:space="preserve">Caleb </w:t>
      </w:r>
      <w:r w:rsidRPr="794E1885" w:rsidR="49E2B270">
        <w:rPr>
          <w:color w:val="auto"/>
        </w:rPr>
        <w:t>Ammon</w:t>
      </w:r>
      <w:r w:rsidRPr="794E1885" w:rsidR="49E2B270">
        <w:rPr>
          <w:color w:val="auto"/>
        </w:rPr>
        <w:t xml:space="preserve"> </w:t>
      </w:r>
      <w:r w:rsidRPr="794E1885" w:rsidR="49E2B270">
        <w:rPr>
          <w:color w:val="auto"/>
        </w:rPr>
        <w:t>Keller</w:t>
      </w:r>
    </w:p>
    <w:bookmarkEnd w:displacedByCustomXml="next" w:id="0"/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Pr="00843164" w:rsidR="00260D3F" w:rsidTr="34470EE9" w14:paraId="31E0DB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color="000000" w:themeColor="text2" w:sz="4" w:space="0"/>
            </w:tcBorders>
            <w:tcMar/>
          </w:tcPr>
          <w:p w:rsidRPr="00843164" w:rsidR="00260D3F" w:rsidP="34470EE9" w:rsidRDefault="000B426D" w14:paraId="26FE736A" w14:textId="0CF33ED0">
            <w:pPr>
              <w:pStyle w:val="ContactInfo"/>
              <w:rPr>
                <w:color w:val="auto"/>
              </w:rPr>
            </w:pPr>
            <w:r w:rsidRPr="34470EE9" w:rsidR="5C3DBBBE">
              <w:rPr>
                <w:color w:val="auto"/>
              </w:rPr>
              <w:t xml:space="preserve">327 Legrand Dr., Grantsville UT </w:t>
            </w:r>
            <w:r w:rsidRPr="34470EE9" w:rsidR="1D0895A7">
              <w:rPr>
                <w:color w:val="auto"/>
              </w:rPr>
              <w:t>84029 |</w:t>
            </w:r>
            <w:r w:rsidRPr="34470EE9" w:rsidR="31E0F299">
              <w:rPr>
                <w:color w:val="auto"/>
              </w:rPr>
              <w:t> </w:t>
            </w:r>
            <w:r w:rsidRPr="34470EE9" w:rsidR="1FD9978F">
              <w:rPr>
                <w:color w:val="auto"/>
              </w:rPr>
              <w:t>caleb.keller@tooeleschools.org</w:t>
            </w:r>
          </w:p>
        </w:tc>
      </w:tr>
    </w:tbl>
    <w:p w:rsidRPr="00843164" w:rsidR="00C067C5" w:rsidP="34470EE9" w:rsidRDefault="00126049" w14:paraId="6510F2A9" w14:textId="0ACACBC9">
      <w:pPr>
        <w:pStyle w:val="Heading1"/>
        <w:rPr>
          <w:color w:val="auto"/>
        </w:rPr>
      </w:pPr>
      <w:r w:rsidRPr="34470EE9" w:rsidR="369E6F72">
        <w:rPr>
          <w:color w:val="auto"/>
        </w:rPr>
        <w:t>Software developer</w:t>
      </w:r>
    </w:p>
    <w:tbl>
      <w:tblPr>
        <w:tblStyle w:val="ResumeTable"/>
        <w:tblW w:w="5000" w:type="pct"/>
        <w:tblBorders>
          <w:top w:val="single" w:color="000000" w:sz="4" w:space="0"/>
        </w:tblBorders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Pr="00843164" w:rsidR="00260D3F" w:rsidTr="34470EE9" w14:paraId="17AEFD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260D3F" w:rsidP="34470EE9" w:rsidRDefault="000B426D" w14:paraId="509DC0C9" w14:textId="0E832B8C">
            <w:pPr>
              <w:rPr>
                <w:color w:val="auto"/>
              </w:rPr>
            </w:pPr>
            <w:r w:rsidRPr="34470EE9" w:rsidR="330F5962">
              <w:rPr>
                <w:color w:val="auto"/>
              </w:rPr>
              <w:t xml:space="preserve">Creating new </w:t>
            </w:r>
            <w:r w:rsidRPr="34470EE9" w:rsidR="330F5962">
              <w:rPr>
                <w:color w:val="auto"/>
              </w:rPr>
              <w:t>software</w:t>
            </w:r>
            <w:r w:rsidRPr="34470EE9" w:rsidR="330F5962">
              <w:rPr>
                <w:color w:val="auto"/>
              </w:rPr>
              <w:t xml:space="preserve"> that will help companies grow</w:t>
            </w:r>
            <w:r w:rsidRPr="34470EE9" w:rsidR="625622B6">
              <w:rPr>
                <w:color w:val="auto"/>
              </w:rPr>
              <w:t>!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ADA187C50333324B89F0272E55BE44DC"/>
        </w:placeholder>
        <w:temporary/>
        <w:showingPlcHdr/>
        <w15:appearance w15:val="hidden"/>
      </w:sdtPr>
      <w:sdtEndPr/>
      <w:sdtContent>
        <w:p w:rsidRPr="00843164" w:rsidR="00126049" w:rsidP="34470EE9" w:rsidRDefault="00126049" w14:paraId="57C57C36" w14:textId="77777777">
          <w:pPr>
            <w:pStyle w:val="Heading1"/>
            <w:rPr>
              <w:color w:val="auto"/>
            </w:rPr>
          </w:pPr>
          <w:r w:rsidRPr="34470EE9" w:rsidR="00126049">
            <w:rPr>
              <w:color w:val="auto"/>
            </w:rPr>
            <w:t>Skills &amp; Abilities</w:t>
          </w:r>
        </w:p>
      </w:sdtContent>
    </w:sdt>
    <w:tbl>
      <w:tblPr>
        <w:tblStyle w:val="ResumeTable"/>
        <w:tblW w:w="5000" w:type="pct"/>
        <w:tblBorders>
          <w:top w:val="single" w:color="000000" w:sz="4" w:space="0"/>
        </w:tblBorders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Pr="00843164" w:rsidR="00260D3F" w:rsidTr="2CF252AB" w14:paraId="693450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260D3F" w:rsidP="34470EE9" w:rsidRDefault="000B426D" w14:paraId="2D8C65F9" w14:textId="53370018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2" w:themeTint="FF" w:themeShade="FF"/>
                <w:sz w:val="22"/>
                <w:szCs w:val="22"/>
              </w:rPr>
            </w:pPr>
            <w:r w:rsidRPr="34470EE9" w:rsidR="77D7EE44">
              <w:rPr>
                <w:color w:val="auto"/>
              </w:rPr>
              <w:t>Distance runner in Varsity</w:t>
            </w:r>
          </w:p>
          <w:p w:rsidRPr="00843164" w:rsidR="00260D3F" w:rsidP="34470EE9" w:rsidRDefault="000B426D" w14:paraId="690B6499" w14:textId="746655E6">
            <w:pPr>
              <w:pStyle w:val="ListParagraph"/>
              <w:numPr>
                <w:ilvl w:val="0"/>
                <w:numId w:val="15"/>
              </w:numPr>
              <w:rPr>
                <w:color w:val="000000" w:themeColor="text2" w:themeTint="FF" w:themeShade="FF"/>
                <w:sz w:val="22"/>
                <w:szCs w:val="22"/>
              </w:rPr>
            </w:pPr>
            <w:r w:rsidRPr="34470EE9" w:rsidR="29B3DFF1">
              <w:rPr>
                <w:color w:val="auto"/>
              </w:rPr>
              <w:t>Hard worker</w:t>
            </w:r>
          </w:p>
          <w:p w:rsidRPr="00843164" w:rsidR="00260D3F" w:rsidP="34470EE9" w:rsidRDefault="000B426D" w14:paraId="1EBD9CAD" w14:textId="4859D0E0">
            <w:pPr>
              <w:pStyle w:val="ListParagraph"/>
              <w:numPr>
                <w:ilvl w:val="0"/>
                <w:numId w:val="15"/>
              </w:numPr>
              <w:rPr>
                <w:color w:val="000000" w:themeColor="text2" w:themeTint="FF" w:themeShade="FF"/>
                <w:sz w:val="22"/>
                <w:szCs w:val="22"/>
              </w:rPr>
            </w:pPr>
            <w:r w:rsidRPr="34470EE9" w:rsidR="29B3DFF1">
              <w:rPr>
                <w:color w:val="auto"/>
              </w:rPr>
              <w:t>Creative mind</w:t>
            </w:r>
          </w:p>
          <w:p w:rsidRPr="00843164" w:rsidR="00260D3F" w:rsidP="34470EE9" w:rsidRDefault="000B426D" w14:paraId="7A764C62" w14:textId="65016B2B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576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34470EE9" w:rsidR="0D9AE141">
              <w:rPr>
                <w:color w:val="auto"/>
              </w:rPr>
              <w:t xml:space="preserve">Problem </w:t>
            </w:r>
            <w:r w:rsidRPr="34470EE9" w:rsidR="0D9AE141">
              <w:rPr>
                <w:color w:val="auto"/>
              </w:rPr>
              <w:t>Solver</w:t>
            </w:r>
          </w:p>
          <w:p w:rsidRPr="00843164" w:rsidR="00260D3F" w:rsidP="34470EE9" w:rsidRDefault="000B426D" w14:paraId="1CD19DED" w14:textId="60C6E12A">
            <w:pPr>
              <w:pStyle w:val="ListParagraph"/>
              <w:numPr>
                <w:ilvl w:val="0"/>
                <w:numId w:val="15"/>
              </w:numPr>
              <w:rPr>
                <w:color w:val="000000" w:themeColor="text2" w:themeTint="FF" w:themeShade="FF"/>
                <w:sz w:val="22"/>
                <w:szCs w:val="22"/>
              </w:rPr>
            </w:pPr>
            <w:r w:rsidRPr="34470EE9" w:rsidR="28971280">
              <w:rPr>
                <w:color w:val="auto"/>
              </w:rPr>
              <w:t>Time management</w:t>
            </w:r>
          </w:p>
          <w:p w:rsidRPr="00843164" w:rsidR="00260D3F" w:rsidP="34470EE9" w:rsidRDefault="000B426D" w14:paraId="662AFC46" w14:textId="5FE71326">
            <w:pPr>
              <w:pStyle w:val="ListParagraph"/>
              <w:numPr>
                <w:ilvl w:val="0"/>
                <w:numId w:val="15"/>
              </w:numPr>
              <w:rPr>
                <w:color w:val="000000" w:themeColor="text2" w:themeTint="FF" w:themeShade="FF"/>
                <w:sz w:val="22"/>
                <w:szCs w:val="22"/>
              </w:rPr>
            </w:pPr>
            <w:r w:rsidRPr="2CF252AB" w:rsidR="28971280">
              <w:rPr>
                <w:color w:val="auto"/>
              </w:rPr>
              <w:t>Java Coding</w:t>
            </w:r>
          </w:p>
          <w:p w:rsidRPr="00843164" w:rsidR="00260D3F" w:rsidP="2CF252AB" w:rsidRDefault="000B426D" w14:paraId="533FD631" w14:textId="0CAC93B3">
            <w:pPr>
              <w:pStyle w:val="ListParagraph"/>
              <w:numPr>
                <w:ilvl w:val="0"/>
                <w:numId w:val="15"/>
              </w:numPr>
              <w:rPr>
                <w:color w:val="000000" w:themeColor="text2" w:themeTint="FF" w:themeShade="FF"/>
                <w:sz w:val="22"/>
                <w:szCs w:val="22"/>
              </w:rPr>
            </w:pPr>
            <w:r w:rsidRPr="2CF252AB" w:rsidR="017EAA92">
              <w:rPr>
                <w:color w:val="auto"/>
              </w:rPr>
              <w:t>Able to talk to and connect with others.</w:t>
            </w:r>
          </w:p>
        </w:tc>
      </w:tr>
    </w:tbl>
    <w:p w:rsidR="00843164" w:rsidP="34470EE9" w:rsidRDefault="00843164" w14:paraId="6CD1EE7A" w14:textId="006F6973">
      <w:pPr>
        <w:pStyle w:val="Heading1"/>
        <w:rPr>
          <w:color w:val="auto"/>
        </w:rPr>
      </w:pPr>
      <w:r w:rsidRPr="34470EE9" w:rsidR="19198FE8">
        <w:rPr>
          <w:color w:val="auto"/>
        </w:rPr>
        <w:t>Extracurricular activities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Pr="00843164" w:rsidR="00843164" w:rsidTr="34470EE9" w14:paraId="6A97BA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3" w:type="pct"/>
            <w:tcBorders>
              <w:top w:val="single" w:color="000000" w:themeColor="text2" w:sz="4" w:space="0"/>
            </w:tcBorders>
            <w:tcMar/>
          </w:tcPr>
          <w:p w:rsidRPr="00843164" w:rsidR="00843164" w:rsidP="34470EE9" w:rsidRDefault="000B426D" w14:paraId="6F5C744B" w14:textId="35B8DB37">
            <w:pPr>
              <w:pStyle w:val="Date"/>
              <w:rPr>
                <w:color w:val="auto"/>
              </w:rPr>
            </w:pPr>
            <w:r w:rsidRPr="34470EE9" w:rsidR="5310A39A">
              <w:rPr>
                <w:color w:val="auto"/>
              </w:rPr>
              <w:t>2018</w:t>
            </w:r>
            <w:r w:rsidRPr="34470EE9" w:rsidR="00843164">
              <w:rPr>
                <w:color w:val="auto"/>
              </w:rPr>
              <w:t>-</w:t>
            </w:r>
            <w:r w:rsidRPr="34470EE9" w:rsidR="2CEB5F53">
              <w:rPr>
                <w:color w:val="auto"/>
              </w:rPr>
              <w:t>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7" w:type="pct"/>
            <w:tcBorders>
              <w:top w:val="single" w:color="000000" w:themeColor="text2" w:sz="4" w:space="0"/>
            </w:tcBorders>
            <w:tcMar/>
          </w:tcPr>
          <w:p w:rsidRPr="00843164" w:rsidR="00843164" w:rsidP="34470EE9" w:rsidRDefault="000B426D" w14:paraId="1FF02E42" w14:textId="3573A4A1">
            <w:pPr>
              <w:rPr>
                <w:color w:val="auto"/>
              </w:rPr>
            </w:pPr>
            <w:r w:rsidRPr="34470EE9" w:rsidR="3685ACD0">
              <w:rPr>
                <w:color w:val="auto"/>
              </w:rPr>
              <w:t>Cross Country</w:t>
            </w:r>
          </w:p>
          <w:p w:rsidRPr="00843164" w:rsidR="00843164" w:rsidP="000B426D" w:rsidRDefault="00843164" w14:paraId="548A9B18" w14:textId="1984C932">
            <w:pPr>
              <w:pStyle w:val="ListBullet"/>
              <w:ind w:left="0" w:firstLine="0"/>
              <w:rPr>
                <w:color w:val="000000" w:themeColor="text2" w:themeTint="FF" w:themeShade="FF"/>
              </w:rPr>
            </w:pPr>
            <w:r w:rsidRPr="34470EE9" w:rsidR="2B29E719">
              <w:rPr>
                <w:color w:val="auto"/>
              </w:rPr>
              <w:t>Made it to 5</w:t>
            </w:r>
            <w:r w:rsidRPr="34470EE9" w:rsidR="2B29E719">
              <w:rPr>
                <w:color w:val="auto"/>
                <w:vertAlign w:val="superscript"/>
              </w:rPr>
              <w:t>th</w:t>
            </w:r>
            <w:r w:rsidRPr="34470EE9" w:rsidR="2B29E719">
              <w:rPr>
                <w:color w:val="auto"/>
              </w:rPr>
              <w:t xml:space="preserve"> place in Varsity</w:t>
            </w:r>
          </w:p>
          <w:p w:rsidRPr="00843164" w:rsidR="00843164" w:rsidP="000B426D" w:rsidRDefault="00843164" w14:paraId="3E448163" w14:textId="1DD88E07">
            <w:pPr>
              <w:pStyle w:val="ListBullet"/>
              <w:ind w:left="0" w:firstLine="0"/>
              <w:rPr>
                <w:color w:val="000000" w:themeColor="text2" w:themeTint="FF" w:themeShade="FF"/>
              </w:rPr>
            </w:pPr>
            <w:r w:rsidRPr="34470EE9" w:rsidR="2B29E719">
              <w:rPr>
                <w:color w:val="auto"/>
              </w:rPr>
              <w:t>Ran 9 miles at a time</w:t>
            </w:r>
          </w:p>
          <w:p w:rsidRPr="00843164" w:rsidR="00843164" w:rsidP="000B426D" w:rsidRDefault="00843164" w14:paraId="1E0BE5AC" w14:textId="374CE79F">
            <w:pPr>
              <w:pStyle w:val="ListBullet"/>
              <w:ind w:left="0" w:firstLine="0"/>
              <w:rPr>
                <w:color w:val="000000" w:themeColor="text2" w:themeTint="FF" w:themeShade="FF"/>
              </w:rPr>
            </w:pPr>
            <w:r w:rsidRPr="34470EE9" w:rsidR="58931F75">
              <w:rPr>
                <w:color w:val="auto"/>
              </w:rPr>
              <w:t>Finished a race in less than 20 minutes.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CCD03022186F6043A99E2E2A3C32A80D"/>
        </w:placeholder>
        <w:temporary/>
        <w:showingPlcHdr/>
        <w15:appearance w15:val="hidden"/>
      </w:sdtPr>
      <w:sdtEndPr/>
      <w:sdtContent>
        <w:p w:rsidR="00843164" w:rsidP="34470EE9" w:rsidRDefault="00843164" w14:paraId="125B4616" w14:textId="2A167A23">
          <w:pPr>
            <w:pStyle w:val="Heading1"/>
            <w:rPr>
              <w:color w:val="auto"/>
            </w:rPr>
          </w:pPr>
          <w:r w:rsidRPr="34470EE9" w:rsidR="00843164">
            <w:rPr>
              <w:color w:val="auto"/>
            </w:rPr>
            <w:t>Education</w:t>
          </w:r>
        </w:p>
      </w:sdtContent>
    </w:sdt>
    <w:tbl>
      <w:tblPr>
        <w:tblStyle w:val="ResumeTable"/>
        <w:tblW w:w="5000" w:type="pct"/>
        <w:tblBorders>
          <w:top w:val="single" w:color="000000" w:themeColor="text2" w:sz="4" w:space="0"/>
        </w:tblBorders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Pr="00843164" w:rsidR="00843164" w:rsidTr="2CF252AB" w14:paraId="64410A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3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843164" w:rsidP="34470EE9" w:rsidRDefault="000B426D" w14:paraId="3F1FE484" w14:textId="356BEA31">
            <w:pPr>
              <w:pStyle w:val="Date"/>
              <w:rPr>
                <w:color w:val="auto"/>
              </w:rPr>
            </w:pPr>
            <w:r w:rsidRPr="34470EE9" w:rsidR="1457A413">
              <w:rPr>
                <w:color w:val="auto"/>
              </w:rPr>
              <w:t>August 2019-January 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7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843164" w:rsidP="34470EE9" w:rsidRDefault="000B426D" w14:paraId="518649B7" w14:textId="3D2A6DCA">
            <w:pPr>
              <w:rPr>
                <w:color w:val="auto"/>
              </w:rPr>
            </w:pPr>
            <w:r w:rsidRPr="34470EE9" w:rsidR="15E0D1F8">
              <w:rPr>
                <w:color w:val="auto"/>
              </w:rPr>
              <w:t>Java Programming</w:t>
            </w:r>
          </w:p>
          <w:p w:rsidRPr="00843164" w:rsidR="00843164" w:rsidP="34470EE9" w:rsidRDefault="000B426D" w14:paraId="57F4E455" w14:textId="27163D7C">
            <w:pPr>
              <w:pStyle w:val="Normal"/>
              <w:rPr>
                <w:color w:val="auto"/>
              </w:rPr>
            </w:pPr>
            <w:r w:rsidRPr="34470EE9" w:rsidR="15E0D1F8">
              <w:rPr>
                <w:color w:val="auto"/>
              </w:rPr>
              <w:t xml:space="preserve">Received a certificate </w:t>
            </w:r>
            <w:r w:rsidRPr="34470EE9" w:rsidR="33BD96E8">
              <w:rPr>
                <w:color w:val="auto"/>
              </w:rPr>
              <w:t>showing competence</w:t>
            </w:r>
            <w:r w:rsidRPr="34470EE9" w:rsidR="15E0D1F8">
              <w:rPr>
                <w:color w:val="auto"/>
              </w:rPr>
              <w:t xml:space="preserve"> Java programming.</w:t>
            </w:r>
          </w:p>
          <w:p w:rsidR="0A2362FC" w:rsidP="34470EE9" w:rsidRDefault="0A2362FC" w14:paraId="30DA1960" w14:textId="602A7E99">
            <w:pPr>
              <w:pStyle w:val="Normal"/>
              <w:rPr>
                <w:color w:val="auto"/>
              </w:rPr>
            </w:pPr>
            <w:r w:rsidRPr="34470EE9" w:rsidR="0A2362FC">
              <w:rPr>
                <w:color w:val="auto"/>
              </w:rPr>
              <w:t>Worked ahead of the class to learn more</w:t>
            </w:r>
            <w:r w:rsidRPr="34470EE9" w:rsidR="2361E605">
              <w:rPr>
                <w:color w:val="auto"/>
              </w:rPr>
              <w:t>.</w:t>
            </w:r>
          </w:p>
          <w:p w:rsidRPr="00843164" w:rsidR="00843164" w:rsidP="34470EE9" w:rsidRDefault="000B426D" w14:paraId="30611D9E" w14:textId="0A36D3EA">
            <w:pPr>
              <w:pStyle w:val="Normal"/>
              <w:jc w:val="left"/>
              <w:rPr>
                <w:color w:val="auto"/>
              </w:rPr>
            </w:pPr>
          </w:p>
        </w:tc>
      </w:tr>
      <w:tr w:rsidR="46A32080" w:rsidTr="2CF252AB" w14:paraId="17F5A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="2FB365C4" w:rsidP="34470EE9" w:rsidRDefault="2FB365C4" w14:paraId="0A6D5827" w14:textId="728F5398">
            <w:pPr>
              <w:pStyle w:val="Date"/>
              <w:rPr>
                <w:color w:val="auto"/>
              </w:rPr>
            </w:pPr>
            <w:r w:rsidRPr="34470EE9" w:rsidR="423ED9F9">
              <w:rPr>
                <w:color w:val="auto"/>
              </w:rPr>
              <w:t>2018-2020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="2FB365C4" w:rsidP="34470EE9" w:rsidRDefault="2FB365C4" w14:paraId="5C44D21B" w14:textId="61A0DA2A">
            <w:pPr>
              <w:pStyle w:val="Date"/>
              <w:rPr>
                <w:color w:val="auto"/>
              </w:rPr>
            </w:pPr>
            <w:r w:rsidRPr="34470EE9" w:rsidR="423ED9F9">
              <w:rPr>
                <w:color w:val="auto"/>
              </w:rPr>
              <w:t>GRANTSVILLE HIGH SCHOOL</w:t>
            </w:r>
          </w:p>
          <w:p w:rsidR="700DFA95" w:rsidP="34470EE9" w:rsidRDefault="700DFA95" w14:paraId="2DBADCD9" w14:textId="78C36F2C">
            <w:pPr>
              <w:pStyle w:val="Normal"/>
              <w:rPr>
                <w:color w:val="auto"/>
              </w:rPr>
            </w:pPr>
            <w:r w:rsidRPr="34470EE9" w:rsidR="5560EE61">
              <w:rPr>
                <w:color w:val="auto"/>
              </w:rPr>
              <w:t>Finished 2 years of high school with 3.875 GPA</w:t>
            </w:r>
            <w:r w:rsidRPr="34470EE9" w:rsidR="23FBFC15">
              <w:rPr>
                <w:color w:val="auto"/>
              </w:rPr>
              <w:t>.</w:t>
            </w:r>
          </w:p>
          <w:p w:rsidR="74C7AFB0" w:rsidP="34470EE9" w:rsidRDefault="74C7AFB0" w14:paraId="0E92150E" w14:textId="6A46BED0">
            <w:pPr>
              <w:pStyle w:val="Normal"/>
              <w:rPr>
                <w:color w:val="auto"/>
              </w:rPr>
            </w:pPr>
            <w:r w:rsidRPr="34470EE9" w:rsidR="74C7AFB0">
              <w:rPr>
                <w:color w:val="auto"/>
              </w:rPr>
              <w:t>Freshman year was a 4.0 GPA</w:t>
            </w:r>
            <w:r w:rsidRPr="34470EE9" w:rsidR="3875DD17">
              <w:rPr>
                <w:color w:val="auto"/>
              </w:rPr>
              <w:t xml:space="preserve"> and was awarded</w:t>
            </w:r>
            <w:r w:rsidRPr="34470EE9" w:rsidR="50745A61">
              <w:rPr>
                <w:color w:val="auto"/>
              </w:rPr>
              <w:t xml:space="preserve"> a</w:t>
            </w:r>
            <w:r w:rsidRPr="34470EE9" w:rsidR="3875DD17">
              <w:rPr>
                <w:color w:val="auto"/>
              </w:rPr>
              <w:t xml:space="preserve"> plaque for it.</w:t>
            </w:r>
          </w:p>
          <w:p w:rsidR="700DFA95" w:rsidP="34470EE9" w:rsidRDefault="700DFA95" w14:paraId="268F6EE4" w14:textId="0E5B05C7">
            <w:pPr>
              <w:pStyle w:val="Normal"/>
              <w:bidi w:val="0"/>
              <w:spacing w:before="0" w:beforeAutospacing="off" w:after="100" w:afterAutospacing="off" w:line="259" w:lineRule="auto"/>
              <w:ind w:left="0" w:right="576"/>
              <w:jc w:val="left"/>
              <w:rPr>
                <w:color w:val="auto"/>
              </w:rPr>
            </w:pPr>
            <w:r w:rsidRPr="34470EE9" w:rsidR="5560EE61">
              <w:rPr>
                <w:color w:val="auto"/>
              </w:rPr>
              <w:t>Diploma expected in 2022</w:t>
            </w:r>
            <w:r w:rsidRPr="34470EE9" w:rsidR="23FBFC15">
              <w:rPr>
                <w:color w:val="auto"/>
              </w:rPr>
              <w:t>.</w:t>
            </w:r>
          </w:p>
        </w:tc>
      </w:tr>
    </w:tbl>
    <w:sdt>
      <w:sdtPr>
        <w:alias w:val="Leadership heading:"/>
        <w:tag w:val="Leadership heading:"/>
        <w:id w:val="-597258693"/>
        <w:placeholder>
          <w:docPart w:val="810A4D8A3A365043B0D97ADC215B479D"/>
        </w:placeholder>
        <w:temporary/>
        <w:showingPlcHdr/>
        <w15:appearance w15:val="hidden"/>
      </w:sdtPr>
      <w:sdtEndPr/>
      <w:sdtContent>
        <w:p w:rsidRPr="00843164" w:rsidR="00126049" w:rsidP="34470EE9" w:rsidRDefault="00126049" w14:paraId="45ACC5A5" w14:textId="77777777">
          <w:pPr>
            <w:pStyle w:val="Heading1"/>
            <w:rPr>
              <w:color w:val="auto"/>
            </w:rPr>
          </w:pPr>
          <w:r w:rsidRPr="34470EE9" w:rsidR="00126049">
            <w:rPr>
              <w:color w:val="auto"/>
            </w:rPr>
            <w:t>Leadership</w:t>
          </w:r>
        </w:p>
      </w:sdtContent>
    </w:sdt>
    <w:tbl>
      <w:tblPr>
        <w:tblStyle w:val="ResumeTable"/>
        <w:tblW w:w="5000" w:type="pct"/>
        <w:tblBorders>
          <w:top w:val="single" w:color="000000" w:sz="4" w:space="0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Pr="00843164" w:rsidR="00260D3F" w:rsidTr="34470EE9" w14:paraId="5B68E1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260D3F" w:rsidP="34470EE9" w:rsidRDefault="000B426D" w14:paraId="7D02212F" w14:textId="12CC1FE0">
            <w:pPr>
              <w:rPr>
                <w:color w:val="auto"/>
              </w:rPr>
            </w:pPr>
            <w:r w:rsidRPr="34470EE9" w:rsidR="23BE07F9">
              <w:rPr>
                <w:color w:val="auto"/>
              </w:rPr>
              <w:t xml:space="preserve">Church Callings: </w:t>
            </w:r>
            <w:r w:rsidRPr="34470EE9" w:rsidR="400CE575">
              <w:rPr>
                <w:color w:val="auto"/>
              </w:rPr>
              <w:t>Has</w:t>
            </w:r>
            <w:r w:rsidRPr="34470EE9" w:rsidR="23BE07F9">
              <w:rPr>
                <w:color w:val="auto"/>
              </w:rPr>
              <w:t xml:space="preserve"> </w:t>
            </w:r>
            <w:r w:rsidRPr="34470EE9" w:rsidR="23BE07F9">
              <w:rPr>
                <w:color w:val="auto"/>
              </w:rPr>
              <w:t xml:space="preserve">been secretary for quorum </w:t>
            </w:r>
            <w:r w:rsidRPr="34470EE9" w:rsidR="7B2EA0FD">
              <w:rPr>
                <w:color w:val="auto"/>
              </w:rPr>
              <w:t>during</w:t>
            </w:r>
            <w:r w:rsidRPr="34470EE9" w:rsidR="23BE07F9">
              <w:rPr>
                <w:color w:val="auto"/>
              </w:rPr>
              <w:t xml:space="preserve"> deacon and teacher</w:t>
            </w:r>
            <w:r w:rsidRPr="34470EE9" w:rsidR="076FE2FF">
              <w:rPr>
                <w:color w:val="auto"/>
              </w:rPr>
              <w:t xml:space="preserve"> ages.</w:t>
            </w:r>
          </w:p>
          <w:p w:rsidRPr="00843164" w:rsidR="00260D3F" w:rsidP="34470EE9" w:rsidRDefault="000B426D" w14:paraId="6A5EE852" w14:textId="128ABD43">
            <w:pPr>
              <w:pStyle w:val="Normal"/>
              <w:rPr>
                <w:color w:val="auto"/>
              </w:rPr>
            </w:pPr>
          </w:p>
        </w:tc>
      </w:tr>
    </w:tbl>
    <w:p w:rsidR="34470EE9" w:rsidRDefault="34470EE9" w14:paraId="285F840B" w14:textId="0086BFDA"/>
    <w:tbl>
      <w:tblPr>
        <w:tblStyle w:val="ResumeTable"/>
        <w:tblW w:w="0" w:type="auto"/>
        <w:tblLayout w:type="fixed"/>
        <w:tblLook w:val="0680" w:firstRow="0" w:lastRow="0" w:firstColumn="1" w:lastColumn="0" w:noHBand="1" w:noVBand="1"/>
      </w:tblPr>
      <w:tblGrid>
        <w:gridCol w:w="9072"/>
      </w:tblGrid>
      <w:tr w:rsidR="34470EE9" w:rsidTr="34470EE9" w14:paraId="0969B1D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2" w:type="dxa"/>
            <w:tcMar/>
          </w:tcPr>
          <w:p w:rsidR="34470EE9" w:rsidP="34470EE9" w:rsidRDefault="34470EE9" w14:paraId="33EFE23E" w14:textId="7703339B">
            <w:pPr>
              <w:pStyle w:val="Normal"/>
            </w:pPr>
          </w:p>
        </w:tc>
      </w:tr>
    </w:tbl>
    <w:p w:rsidR="34470EE9" w:rsidP="34470EE9" w:rsidRDefault="34470EE9" w14:paraId="43A8EDF3" w14:textId="25B45803">
      <w:pPr>
        <w:pStyle w:val="Normal"/>
      </w:pPr>
    </w:p>
    <w:sectPr w:rsidRPr="00843164" w:rsidR="00260D3F">
      <w:footerReference w:type="default" r:id="rId10"/>
      <w:pgSz w:w="12240" w:h="15840" w:orient="portrait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800" w:rsidRDefault="00D57800" w14:paraId="5A39BBE3" w14:textId="77777777">
      <w:pPr>
        <w:spacing w:after="0"/>
      </w:pPr>
      <w:r>
        <w:separator/>
      </w:r>
    </w:p>
    <w:p w:rsidR="00D57800" w:rsidRDefault="00D57800" w14:paraId="41C8F396" w14:textId="77777777"/>
  </w:endnote>
  <w:endnote w:type="continuationSeparator" w:id="0">
    <w:p w:rsidR="00D57800" w:rsidRDefault="00D57800" w14:paraId="72A3D3EC" w14:textId="77777777">
      <w:pPr>
        <w:spacing w:after="0"/>
      </w:pPr>
      <w:r>
        <w:continuationSeparator/>
      </w:r>
    </w:p>
    <w:p w:rsidR="00D57800" w:rsidRDefault="00D57800" w14:paraId="0D0B940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 w14:paraId="187ACBE8" w14:textId="7777777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800" w:rsidRDefault="00D57800" w14:paraId="0A37501D" w14:textId="77777777">
      <w:pPr>
        <w:spacing w:after="0"/>
      </w:pPr>
      <w:r>
        <w:separator/>
      </w:r>
    </w:p>
    <w:p w:rsidR="00D57800" w:rsidRDefault="00D57800" w14:paraId="5DAB6C7B" w14:textId="77777777"/>
  </w:footnote>
  <w:footnote w:type="continuationSeparator" w:id="0">
    <w:p w:rsidR="00D57800" w:rsidRDefault="00D57800" w14:paraId="02EB378F" w14:textId="77777777">
      <w:pPr>
        <w:spacing w:after="0"/>
      </w:pPr>
      <w:r>
        <w:continuationSeparator/>
      </w:r>
    </w:p>
    <w:p w:rsidR="00D57800" w:rsidRDefault="00D57800" w14:paraId="6A05A80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hybridMulti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hybridMulti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1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attachedTemplate r:id="rId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D4"/>
    <w:rsid w:val="000B426D"/>
    <w:rsid w:val="000C0CA7"/>
    <w:rsid w:val="000F2762"/>
    <w:rsid w:val="00126049"/>
    <w:rsid w:val="0014523F"/>
    <w:rsid w:val="00170A16"/>
    <w:rsid w:val="00254924"/>
    <w:rsid w:val="002563E8"/>
    <w:rsid w:val="00260D3F"/>
    <w:rsid w:val="00275A65"/>
    <w:rsid w:val="004827F9"/>
    <w:rsid w:val="00526C73"/>
    <w:rsid w:val="006327D4"/>
    <w:rsid w:val="00650306"/>
    <w:rsid w:val="00693B17"/>
    <w:rsid w:val="00762CE4"/>
    <w:rsid w:val="00797C46"/>
    <w:rsid w:val="007D559D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67004"/>
    <w:rsid w:val="00CC05D9"/>
    <w:rsid w:val="00CD7582"/>
    <w:rsid w:val="00D0020C"/>
    <w:rsid w:val="00D06E8C"/>
    <w:rsid w:val="00D568D3"/>
    <w:rsid w:val="00D57800"/>
    <w:rsid w:val="00D65641"/>
    <w:rsid w:val="00D81F4E"/>
    <w:rsid w:val="00E42361"/>
    <w:rsid w:val="00E76367"/>
    <w:rsid w:val="00F25533"/>
    <w:rsid w:val="00F4D926"/>
    <w:rsid w:val="00F6077F"/>
    <w:rsid w:val="00F63B5F"/>
    <w:rsid w:val="017CC84B"/>
    <w:rsid w:val="017EAA92"/>
    <w:rsid w:val="02C6186C"/>
    <w:rsid w:val="0368C632"/>
    <w:rsid w:val="0414EF07"/>
    <w:rsid w:val="046C337A"/>
    <w:rsid w:val="05A56CE3"/>
    <w:rsid w:val="076FE2FF"/>
    <w:rsid w:val="07982B8F"/>
    <w:rsid w:val="0871B519"/>
    <w:rsid w:val="0A2362FC"/>
    <w:rsid w:val="0A98BFB2"/>
    <w:rsid w:val="0AAB12F7"/>
    <w:rsid w:val="0B77EC6C"/>
    <w:rsid w:val="0D9AE141"/>
    <w:rsid w:val="0E088E4C"/>
    <w:rsid w:val="0FF7855A"/>
    <w:rsid w:val="1457A413"/>
    <w:rsid w:val="146BE8C4"/>
    <w:rsid w:val="15E0D1F8"/>
    <w:rsid w:val="1634A8B5"/>
    <w:rsid w:val="177E95FD"/>
    <w:rsid w:val="19198FE8"/>
    <w:rsid w:val="1A66F23B"/>
    <w:rsid w:val="1CC505DC"/>
    <w:rsid w:val="1D0895A7"/>
    <w:rsid w:val="1DB43FB6"/>
    <w:rsid w:val="1F6D2CE3"/>
    <w:rsid w:val="1FD9978F"/>
    <w:rsid w:val="22D96A42"/>
    <w:rsid w:val="2361E605"/>
    <w:rsid w:val="23BE07F9"/>
    <w:rsid w:val="23FBFC15"/>
    <w:rsid w:val="249CF3C0"/>
    <w:rsid w:val="2600A8E8"/>
    <w:rsid w:val="279DAD38"/>
    <w:rsid w:val="28971280"/>
    <w:rsid w:val="2937871A"/>
    <w:rsid w:val="29B3DFF1"/>
    <w:rsid w:val="2B29E719"/>
    <w:rsid w:val="2CDD41AD"/>
    <w:rsid w:val="2CEB5F53"/>
    <w:rsid w:val="2CF252AB"/>
    <w:rsid w:val="2D92450C"/>
    <w:rsid w:val="2FB365C4"/>
    <w:rsid w:val="31C83102"/>
    <w:rsid w:val="31E0F299"/>
    <w:rsid w:val="326591A6"/>
    <w:rsid w:val="330F5962"/>
    <w:rsid w:val="33BD96E8"/>
    <w:rsid w:val="34470EE9"/>
    <w:rsid w:val="35F67706"/>
    <w:rsid w:val="3685ACD0"/>
    <w:rsid w:val="369E6F72"/>
    <w:rsid w:val="3840E8D9"/>
    <w:rsid w:val="386028E1"/>
    <w:rsid w:val="3875DD17"/>
    <w:rsid w:val="39D30281"/>
    <w:rsid w:val="39F3D9BD"/>
    <w:rsid w:val="3A604CFF"/>
    <w:rsid w:val="3B1EB517"/>
    <w:rsid w:val="3DEBDA09"/>
    <w:rsid w:val="400CE575"/>
    <w:rsid w:val="4153F849"/>
    <w:rsid w:val="4236B5A5"/>
    <w:rsid w:val="423ED9F9"/>
    <w:rsid w:val="4244A5A7"/>
    <w:rsid w:val="42A0A20B"/>
    <w:rsid w:val="4332EC3B"/>
    <w:rsid w:val="446F77C7"/>
    <w:rsid w:val="448DAA2E"/>
    <w:rsid w:val="45ED2FC3"/>
    <w:rsid w:val="46A32080"/>
    <w:rsid w:val="47860077"/>
    <w:rsid w:val="4803015D"/>
    <w:rsid w:val="496493D2"/>
    <w:rsid w:val="49E2B270"/>
    <w:rsid w:val="4B4AB348"/>
    <w:rsid w:val="4C85C211"/>
    <w:rsid w:val="50745A61"/>
    <w:rsid w:val="5169D911"/>
    <w:rsid w:val="5310A39A"/>
    <w:rsid w:val="545F001F"/>
    <w:rsid w:val="547B2CF6"/>
    <w:rsid w:val="5518E763"/>
    <w:rsid w:val="5560EE61"/>
    <w:rsid w:val="5694A599"/>
    <w:rsid w:val="56AA41FE"/>
    <w:rsid w:val="57B9E928"/>
    <w:rsid w:val="5804819C"/>
    <w:rsid w:val="58099C22"/>
    <w:rsid w:val="58931F75"/>
    <w:rsid w:val="5A303663"/>
    <w:rsid w:val="5AF0CAAE"/>
    <w:rsid w:val="5B08702B"/>
    <w:rsid w:val="5B0BB15E"/>
    <w:rsid w:val="5B1FEC2E"/>
    <w:rsid w:val="5C3DBBBE"/>
    <w:rsid w:val="5E85A43D"/>
    <w:rsid w:val="5FAFF35C"/>
    <w:rsid w:val="60F3A3E4"/>
    <w:rsid w:val="623F95BC"/>
    <w:rsid w:val="625622B6"/>
    <w:rsid w:val="63446F5E"/>
    <w:rsid w:val="6592430E"/>
    <w:rsid w:val="6A4AE0C8"/>
    <w:rsid w:val="6B59880D"/>
    <w:rsid w:val="6BD782CA"/>
    <w:rsid w:val="6CF487AA"/>
    <w:rsid w:val="6DCB1455"/>
    <w:rsid w:val="6E6A56B2"/>
    <w:rsid w:val="6F4864C6"/>
    <w:rsid w:val="6F4E76C5"/>
    <w:rsid w:val="6F81AB33"/>
    <w:rsid w:val="700DFA95"/>
    <w:rsid w:val="707F1284"/>
    <w:rsid w:val="73D1EE6C"/>
    <w:rsid w:val="741C2653"/>
    <w:rsid w:val="743028D3"/>
    <w:rsid w:val="74C7AFB0"/>
    <w:rsid w:val="7791F765"/>
    <w:rsid w:val="77D7EE44"/>
    <w:rsid w:val="794E1885"/>
    <w:rsid w:val="7B2EA0FD"/>
    <w:rsid w:val="7BB96E31"/>
    <w:rsid w:val="7BCC85C5"/>
    <w:rsid w:val="7E65D337"/>
    <w:rsid w:val="7F94AC11"/>
    <w:rsid w:val="7FE5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85C5"/>
  <w15:chartTrackingRefBased/>
  <w15:docId w15:val="{f0084d91-99e6-48a9-9bd2-f34ec177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uiPriority="6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7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color="595959" w:themeColor="text1" w:themeTint="A6" w:sz="2" w:space="1"/>
      </w:pBdr>
      <w:spacing w:before="64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color="595959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TitleChar" w:customStyle="1">
    <w:name w:val="Title Char"/>
    <w:basedOn w:val="DefaultParagraphFont"/>
    <w:link w:val="Title"/>
    <w:uiPriority w:val="1"/>
    <w:rsid w:val="00843164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3"/>
    <w:rsid w:val="008B5DC0"/>
    <w:rPr>
      <w:rFonts w:asciiTheme="majorHAnsi" w:hAnsiTheme="majorHAnsi" w:eastAsiaTheme="majorEastAsia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esumeTable" w:customStyle="1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styleId="DateChar" w:customStyle="1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styleId="ContactInfo" w:customStyle="1">
    <w:name w:val="Contact Info"/>
    <w:basedOn w:val="Normal"/>
    <w:uiPriority w:val="2"/>
    <w:qFormat/>
    <w:pPr>
      <w:spacing w:after="360"/>
      <w:contextualSpacing/>
    </w:pPr>
  </w:style>
  <w:style w:type="character" w:styleId="Heading1Char" w:customStyle="1">
    <w:name w:val="Heading 1 Char"/>
    <w:basedOn w:val="DefaultParagraphFont"/>
    <w:link w:val="Heading1"/>
    <w:uiPriority w:val="3"/>
    <w:rsid w:val="00843164"/>
    <w:rPr>
      <w:rFonts w:asciiTheme="majorHAnsi" w:hAnsiTheme="majorHAnsi" w:eastAsiaTheme="majorEastAsia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48484" w:themeColor="accent1" w:themeShade="99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0C0CA7"/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0C0CA7"/>
    <w:rPr>
      <w:rFonts w:asciiTheme="majorHAnsi" w:hAnsiTheme="majorHAnsi" w:eastAsiaTheme="majorEastAsia" w:cstheme="majorBidi"/>
      <w:color w:val="6E6E6E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254924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25492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25492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blPr/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DDDD" w:themeColor="accent1" w:sz="4" w:space="0"/>
          <w:left w:val="nil"/>
        </w:tcBorders>
      </w:tcPr>
    </w:tblStylePr>
    <w:tblStylePr w:type="swCell">
      <w:tblPr/>
      <w:tcPr>
        <w:tcBorders>
          <w:top w:val="double" w:color="DDDD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C0CA7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Dropbox/MS_R_3/WAC305/WAC305_Aurie/Res_07_TF02919464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07428546686448AA7B6B2548C8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0BAB-33D0-E940-B81B-CDD6F2166CB7}"/>
      </w:docPartPr>
      <w:docPartBody>
        <w:p w:rsidR="00720231" w:rsidRDefault="00275A65">
          <w:pPr>
            <w:pStyle w:val="7607428546686448AA7B6B2548C888F5"/>
          </w:pPr>
          <w:r w:rsidRPr="00843164">
            <w:t>Your Name</w:t>
          </w:r>
        </w:p>
      </w:docPartBody>
    </w:docPart>
    <w:docPart>
      <w:docPartPr>
        <w:name w:val="27F4FE59EBE4D947B39E272B06F27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1F597-AA5B-4E45-8AE6-D5E8E752906D}"/>
      </w:docPartPr>
      <w:docPartBody>
        <w:p w:rsidR="00720231" w:rsidRDefault="00275A65">
          <w:pPr>
            <w:pStyle w:val="27F4FE59EBE4D947B39E272B06F27D84"/>
          </w:pPr>
          <w:r w:rsidRPr="00843164">
            <w:t>Street Address, City, ST ZIP Code</w:t>
          </w:r>
        </w:p>
      </w:docPartBody>
    </w:docPart>
    <w:docPart>
      <w:docPartPr>
        <w:name w:val="9B05BA208A1984418CEC7E68EAE13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46FC7-7C7E-9A4E-ADEC-2CBB1BF36E21}"/>
      </w:docPartPr>
      <w:docPartBody>
        <w:p w:rsidR="00720231" w:rsidRDefault="00275A65">
          <w:pPr>
            <w:pStyle w:val="9B05BA208A1984418CEC7E68EAE13EBD"/>
          </w:pPr>
          <w:r w:rsidRPr="00843164">
            <w:t>Telephone</w:t>
          </w:r>
        </w:p>
      </w:docPartBody>
    </w:docPart>
    <w:docPart>
      <w:docPartPr>
        <w:name w:val="919B8CB03AC6BD4F922307097A74B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D3D4-2F11-524F-8C9B-A7D37399EBA1}"/>
      </w:docPartPr>
      <w:docPartBody>
        <w:p w:rsidR="00720231" w:rsidRDefault="00275A65">
          <w:pPr>
            <w:pStyle w:val="919B8CB03AC6BD4F922307097A74B04D"/>
          </w:pPr>
          <w:r w:rsidRPr="00843164">
            <w:t>Email</w:t>
          </w:r>
        </w:p>
      </w:docPartBody>
    </w:docPart>
    <w:docPart>
      <w:docPartPr>
        <w:name w:val="5DFA60C7E7EB354B9096A84A4C51D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01-B323-3D40-962A-92A2B8B42C2D}"/>
      </w:docPartPr>
      <w:docPartBody>
        <w:p w:rsidR="00720231" w:rsidRDefault="00275A65">
          <w:pPr>
            <w:pStyle w:val="5DFA60C7E7EB354B9096A84A4C51DEC7"/>
          </w:pPr>
          <w:r w:rsidRPr="00843164">
            <w:t>Objective</w:t>
          </w:r>
        </w:p>
      </w:docPartBody>
    </w:docPart>
    <w:docPart>
      <w:docPartPr>
        <w:name w:val="0C98A797803D5E48B1371F932053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781B-A566-3F40-9C44-9A6B8CF81191}"/>
      </w:docPartPr>
      <w:docPartBody>
        <w:p w:rsidR="00720231" w:rsidRDefault="00275A65">
          <w:pPr>
            <w:pStyle w:val="0C98A797803D5E48B1371F932053A0D2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ADA187C50333324B89F0272E55BE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0809-F543-5147-A9C6-BEBB4559D687}"/>
      </w:docPartPr>
      <w:docPartBody>
        <w:p w:rsidR="00720231" w:rsidRDefault="00275A65">
          <w:pPr>
            <w:pStyle w:val="ADA187C50333324B89F0272E55BE44DC"/>
          </w:pPr>
          <w:r w:rsidRPr="00843164">
            <w:t>Skills &amp; Abilities</w:t>
          </w:r>
        </w:p>
      </w:docPartBody>
    </w:docPart>
    <w:docPart>
      <w:docPartPr>
        <w:name w:val="4DA14B02454171409F6CC58425557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85A4-1FD9-204D-BE8A-0923C5CDA946}"/>
      </w:docPartPr>
      <w:docPartBody>
        <w:p w:rsidR="00720231" w:rsidRDefault="00275A65">
          <w:pPr>
            <w:pStyle w:val="4DA14B02454171409F6CC58425557398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45AB64DF68942941AFB703A86F29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2DA6-E2C6-7A44-A772-5940CA18CC87}"/>
      </w:docPartPr>
      <w:docPartBody>
        <w:p w:rsidR="00720231" w:rsidRDefault="00275A65">
          <w:pPr>
            <w:pStyle w:val="45AB64DF68942941AFB703A86F295BDB"/>
          </w:pPr>
          <w:r w:rsidRPr="00843164">
            <w:t>Experience</w:t>
          </w:r>
        </w:p>
      </w:docPartBody>
    </w:docPart>
    <w:docPart>
      <w:docPartPr>
        <w:name w:val="2EF2756A8AE1D7469B9BAD7824A2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1EB0-0EAF-F342-86C9-F9BDE3799208}"/>
      </w:docPartPr>
      <w:docPartBody>
        <w:p w:rsidR="00720231" w:rsidRDefault="00275A65">
          <w:pPr>
            <w:pStyle w:val="2EF2756A8AE1D7469B9BAD7824A2A1B9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0FAB39CE5EC9B6418BA08BD212DF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70FC-02AB-BE4A-8923-E56088464407}"/>
      </w:docPartPr>
      <w:docPartBody>
        <w:p w:rsidR="00720231" w:rsidRDefault="00275A65">
          <w:pPr>
            <w:pStyle w:val="0FAB39CE5EC9B6418BA08BD212DFE974"/>
          </w:pPr>
          <w:r w:rsidRPr="00843164">
            <w:t>To</w:t>
          </w:r>
        </w:p>
      </w:docPartBody>
    </w:docPart>
    <w:docPart>
      <w:docPartPr>
        <w:name w:val="91CA1AFE96F50B49B18DE2204C10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987D-E52B-FF42-BA12-3360C4148471}"/>
      </w:docPartPr>
      <w:docPartBody>
        <w:p w:rsidR="00720231" w:rsidRDefault="00275A65">
          <w:pPr>
            <w:pStyle w:val="91CA1AFE96F50B49B18DE2204C1068A8"/>
          </w:pPr>
          <w:r w:rsidRPr="00843164">
            <w:t>Job Title</w:t>
          </w:r>
        </w:p>
      </w:docPartBody>
    </w:docPart>
    <w:docPart>
      <w:docPartPr>
        <w:name w:val="F6538F071C2AE1429CEE5D485A50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0A5D-D80E-9345-8793-9A11CAA1FD22}"/>
      </w:docPartPr>
      <w:docPartBody>
        <w:p w:rsidR="00720231" w:rsidRDefault="00275A65">
          <w:pPr>
            <w:pStyle w:val="F6538F071C2AE1429CEE5D485A50AB4B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42B43ABD83794C4E823CCA135636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A1426-0091-ED41-A652-495C210BE78F}"/>
      </w:docPartPr>
      <w:docPartBody>
        <w:p w:rsidR="00720231" w:rsidRDefault="00275A65">
          <w:pPr>
            <w:pStyle w:val="42B43ABD83794C4E823CCA135636753E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B9D3626783358A44AA2FB8C97E4C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40223-AA32-214C-B216-6DD51E6D6F85}"/>
      </w:docPartPr>
      <w:docPartBody>
        <w:p w:rsidR="00720231" w:rsidRDefault="00275A65">
          <w:pPr>
            <w:pStyle w:val="B9D3626783358A44AA2FB8C97E4CAD27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4EF571CA42D45942AF8DD2DC3F0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787-1BBB-0D40-A745-0AE17128BCF7}"/>
      </w:docPartPr>
      <w:docPartBody>
        <w:p w:rsidR="00720231" w:rsidRDefault="00275A65">
          <w:pPr>
            <w:pStyle w:val="4EF571CA42D45942AF8DD2DC3F04B873"/>
          </w:pPr>
          <w:r w:rsidRPr="00843164">
            <w:t>To</w:t>
          </w:r>
        </w:p>
      </w:docPartBody>
    </w:docPart>
    <w:docPart>
      <w:docPartPr>
        <w:name w:val="6BA9CF3B8DF17B439BFDDAD6BAEF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78ED-3939-3146-81DC-AAC5628CC297}"/>
      </w:docPartPr>
      <w:docPartBody>
        <w:p w:rsidR="00720231" w:rsidRDefault="00275A65">
          <w:pPr>
            <w:pStyle w:val="6BA9CF3B8DF17B439BFDDAD6BAEF9D89"/>
          </w:pPr>
          <w:r w:rsidRPr="00843164">
            <w:t>Job Title</w:t>
          </w:r>
        </w:p>
      </w:docPartBody>
    </w:docPart>
    <w:docPart>
      <w:docPartPr>
        <w:name w:val="3CBA9EFD0F785540B9713059D647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B707-2D14-F74E-B6C2-C6E0FC3DF1BF}"/>
      </w:docPartPr>
      <w:docPartBody>
        <w:p w:rsidR="00720231" w:rsidRDefault="00275A65">
          <w:pPr>
            <w:pStyle w:val="3CBA9EFD0F785540B9713059D647EFC4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386174F5E6FA4C42BC73E7F149E8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F97F9-0A32-7E4C-8E04-4645A4A6D042}"/>
      </w:docPartPr>
      <w:docPartBody>
        <w:p w:rsidR="00720231" w:rsidRDefault="00275A65">
          <w:pPr>
            <w:pStyle w:val="386174F5E6FA4C42BC73E7F149E87CD7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CCD03022186F6043A99E2E2A3C3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6130D-CC42-1F4A-979D-ACAE4E80C811}"/>
      </w:docPartPr>
      <w:docPartBody>
        <w:p w:rsidR="00720231" w:rsidRDefault="00275A65">
          <w:pPr>
            <w:pStyle w:val="CCD03022186F6043A99E2E2A3C32A80D"/>
          </w:pPr>
          <w:r w:rsidRPr="00843164">
            <w:t>Education</w:t>
          </w:r>
        </w:p>
      </w:docPartBody>
    </w:docPart>
    <w:docPart>
      <w:docPartPr>
        <w:name w:val="428684A40732784A8FBD5A0CBF697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DA15-9187-0B4F-8545-F02B824F8FB6}"/>
      </w:docPartPr>
      <w:docPartBody>
        <w:p w:rsidR="00720231" w:rsidRDefault="00275A65">
          <w:pPr>
            <w:pStyle w:val="428684A40732784A8FBD5A0CBF697DB9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967318CCB1BBBC4B88638304E55C4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44CCE-82DD-0642-B5C8-EAE812DE0DD7}"/>
      </w:docPartPr>
      <w:docPartBody>
        <w:p w:rsidR="00720231" w:rsidRDefault="00275A65">
          <w:pPr>
            <w:pStyle w:val="967318CCB1BBBC4B88638304E55C44E5"/>
          </w:pPr>
          <w:r w:rsidRPr="00843164">
            <w:t>To</w:t>
          </w:r>
        </w:p>
      </w:docPartBody>
    </w:docPart>
    <w:docPart>
      <w:docPartPr>
        <w:name w:val="D31E7D1F0D82B14684F40F97CDBA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9779B-48AF-744D-BBE8-1C54FCC8C1C9}"/>
      </w:docPartPr>
      <w:docPartBody>
        <w:p w:rsidR="00720231" w:rsidRDefault="00275A65">
          <w:pPr>
            <w:pStyle w:val="D31E7D1F0D82B14684F40F97CDBABCDD"/>
          </w:pPr>
          <w:r w:rsidRPr="00843164">
            <w:t>Degree</w:t>
          </w:r>
        </w:p>
      </w:docPartBody>
    </w:docPart>
    <w:docPart>
      <w:docPartPr>
        <w:name w:val="8BB89C37BB21FF40A268BA6EB3C1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8F68-0CDD-C140-A994-C3F65109A941}"/>
      </w:docPartPr>
      <w:docPartBody>
        <w:p w:rsidR="00720231" w:rsidRDefault="00275A65">
          <w:pPr>
            <w:pStyle w:val="8BB89C37BB21FF40A268BA6EB3C1AC68"/>
          </w:pPr>
          <w:r w:rsidRPr="00843164">
            <w:t>Location</w:t>
          </w:r>
        </w:p>
      </w:docPartBody>
    </w:docPart>
    <w:docPart>
      <w:docPartPr>
        <w:name w:val="44893060A9D1484D9658235D46E4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E3DB-8A4F-E84B-8331-5726CAF68182}"/>
      </w:docPartPr>
      <w:docPartBody>
        <w:p w:rsidR="00720231" w:rsidRDefault="00275A65">
          <w:pPr>
            <w:pStyle w:val="44893060A9D1484D9658235D46E47B8F"/>
          </w:pPr>
          <w:r w:rsidRPr="00797C46">
            <w:rPr>
              <w:rStyle w:val="Emphasis"/>
            </w:rPr>
            <w:t>School Name</w:t>
          </w:r>
        </w:p>
      </w:docPartBody>
    </w:docPart>
    <w:docPart>
      <w:docPartPr>
        <w:name w:val="0C39ACA00066B445B86C2C6E802D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2D51-C86A-194B-8A7E-E768873564CF}"/>
      </w:docPartPr>
      <w:docPartBody>
        <w:p w:rsidR="00720231" w:rsidRDefault="00275A65">
          <w:pPr>
            <w:pStyle w:val="0C39ACA00066B445B86C2C6E802DE14B"/>
          </w:pPr>
          <w:r w:rsidRPr="00843164">
            <w:t>Communication</w:t>
          </w:r>
        </w:p>
      </w:docPartBody>
    </w:docPart>
    <w:docPart>
      <w:docPartPr>
        <w:name w:val="1A8FF063D3FD6444A755F1AEC06B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2790C-B852-4847-AF61-F8E111BCF293}"/>
      </w:docPartPr>
      <w:docPartBody>
        <w:p w:rsidR="00720231" w:rsidRDefault="00275A65">
          <w:pPr>
            <w:pStyle w:val="1A8FF063D3FD6444A755F1AEC06B2C1E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810A4D8A3A365043B0D97ADC215B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62F5-4115-E448-9465-E4CBAAFC27BD}"/>
      </w:docPartPr>
      <w:docPartBody>
        <w:p w:rsidR="00720231" w:rsidRDefault="00275A65">
          <w:pPr>
            <w:pStyle w:val="810A4D8A3A365043B0D97ADC215B479D"/>
          </w:pPr>
          <w:r w:rsidRPr="00843164">
            <w:t>Leadership</w:t>
          </w:r>
        </w:p>
      </w:docPartBody>
    </w:docPart>
    <w:docPart>
      <w:docPartPr>
        <w:name w:val="328099D475F1D4428B92DF91F7F9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E97F-BE5B-464C-82DD-B05B3DE317D1}"/>
      </w:docPartPr>
      <w:docPartBody>
        <w:p w:rsidR="00720231" w:rsidRDefault="00275A65">
          <w:pPr>
            <w:pStyle w:val="328099D475F1D4428B92DF91F7F919A6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5"/>
    <w:rsid w:val="00275A65"/>
    <w:rsid w:val="007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7428546686448AA7B6B2548C888F5">
    <w:name w:val="7607428546686448AA7B6B2548C888F5"/>
  </w:style>
  <w:style w:type="paragraph" w:customStyle="1" w:styleId="27F4FE59EBE4D947B39E272B06F27D84">
    <w:name w:val="27F4FE59EBE4D947B39E272B06F27D84"/>
  </w:style>
  <w:style w:type="paragraph" w:customStyle="1" w:styleId="9B05BA208A1984418CEC7E68EAE13EBD">
    <w:name w:val="9B05BA208A1984418CEC7E68EAE13EBD"/>
  </w:style>
  <w:style w:type="paragraph" w:customStyle="1" w:styleId="919B8CB03AC6BD4F922307097A74B04D">
    <w:name w:val="919B8CB03AC6BD4F922307097A74B04D"/>
  </w:style>
  <w:style w:type="paragraph" w:customStyle="1" w:styleId="5DFA60C7E7EB354B9096A84A4C51DEC7">
    <w:name w:val="5DFA60C7E7EB354B9096A84A4C51DEC7"/>
  </w:style>
  <w:style w:type="paragraph" w:customStyle="1" w:styleId="0C98A797803D5E48B1371F932053A0D2">
    <w:name w:val="0C98A797803D5E48B1371F932053A0D2"/>
  </w:style>
  <w:style w:type="paragraph" w:customStyle="1" w:styleId="ADA187C50333324B89F0272E55BE44DC">
    <w:name w:val="ADA187C50333324B89F0272E55BE44DC"/>
  </w:style>
  <w:style w:type="paragraph" w:customStyle="1" w:styleId="4DA14B02454171409F6CC58425557398">
    <w:name w:val="4DA14B02454171409F6CC58425557398"/>
  </w:style>
  <w:style w:type="paragraph" w:customStyle="1" w:styleId="45AB64DF68942941AFB703A86F295BDB">
    <w:name w:val="45AB64DF68942941AFB703A86F295BDB"/>
  </w:style>
  <w:style w:type="paragraph" w:customStyle="1" w:styleId="2EF2756A8AE1D7469B9BAD7824A2A1B9">
    <w:name w:val="2EF2756A8AE1D7469B9BAD7824A2A1B9"/>
  </w:style>
  <w:style w:type="paragraph" w:customStyle="1" w:styleId="0FAB39CE5EC9B6418BA08BD212DFE974">
    <w:name w:val="0FAB39CE5EC9B6418BA08BD212DFE974"/>
  </w:style>
  <w:style w:type="paragraph" w:customStyle="1" w:styleId="91CA1AFE96F50B49B18DE2204C1068A8">
    <w:name w:val="91CA1AFE96F50B49B18DE2204C1068A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F6538F071C2AE1429CEE5D485A50AB4B">
    <w:name w:val="F6538F071C2AE1429CEE5D485A50AB4B"/>
  </w:style>
  <w:style w:type="paragraph" w:customStyle="1" w:styleId="42B43ABD83794C4E823CCA135636753E">
    <w:name w:val="42B43ABD83794C4E823CCA135636753E"/>
  </w:style>
  <w:style w:type="paragraph" w:customStyle="1" w:styleId="B9D3626783358A44AA2FB8C97E4CAD27">
    <w:name w:val="B9D3626783358A44AA2FB8C97E4CAD27"/>
  </w:style>
  <w:style w:type="paragraph" w:customStyle="1" w:styleId="4EF571CA42D45942AF8DD2DC3F04B873">
    <w:name w:val="4EF571CA42D45942AF8DD2DC3F04B873"/>
  </w:style>
  <w:style w:type="paragraph" w:customStyle="1" w:styleId="6BA9CF3B8DF17B439BFDDAD6BAEF9D89">
    <w:name w:val="6BA9CF3B8DF17B439BFDDAD6BAEF9D89"/>
  </w:style>
  <w:style w:type="paragraph" w:customStyle="1" w:styleId="3CBA9EFD0F785540B9713059D647EFC4">
    <w:name w:val="3CBA9EFD0F785540B9713059D647EFC4"/>
  </w:style>
  <w:style w:type="paragraph" w:customStyle="1" w:styleId="386174F5E6FA4C42BC73E7F149E87CD7">
    <w:name w:val="386174F5E6FA4C42BC73E7F149E87CD7"/>
  </w:style>
  <w:style w:type="paragraph" w:customStyle="1" w:styleId="CCD03022186F6043A99E2E2A3C32A80D">
    <w:name w:val="CCD03022186F6043A99E2E2A3C32A80D"/>
  </w:style>
  <w:style w:type="paragraph" w:customStyle="1" w:styleId="428684A40732784A8FBD5A0CBF697DB9">
    <w:name w:val="428684A40732784A8FBD5A0CBF697DB9"/>
  </w:style>
  <w:style w:type="paragraph" w:customStyle="1" w:styleId="967318CCB1BBBC4B88638304E55C44E5">
    <w:name w:val="967318CCB1BBBC4B88638304E55C44E5"/>
  </w:style>
  <w:style w:type="paragraph" w:customStyle="1" w:styleId="D31E7D1F0D82B14684F40F97CDBABCDD">
    <w:name w:val="D31E7D1F0D82B14684F40F97CDBABCDD"/>
  </w:style>
  <w:style w:type="paragraph" w:customStyle="1" w:styleId="8BB89C37BB21FF40A268BA6EB3C1AC68">
    <w:name w:val="8BB89C37BB21FF40A268BA6EB3C1AC68"/>
  </w:style>
  <w:style w:type="paragraph" w:customStyle="1" w:styleId="44893060A9D1484D9658235D46E47B8F">
    <w:name w:val="44893060A9D1484D9658235D46E47B8F"/>
  </w:style>
  <w:style w:type="paragraph" w:customStyle="1" w:styleId="0C39ACA00066B445B86C2C6E802DE14B">
    <w:name w:val="0C39ACA00066B445B86C2C6E802DE14B"/>
  </w:style>
  <w:style w:type="paragraph" w:customStyle="1" w:styleId="1A8FF063D3FD6444A755F1AEC06B2C1E">
    <w:name w:val="1A8FF063D3FD6444A755F1AEC06B2C1E"/>
  </w:style>
  <w:style w:type="paragraph" w:customStyle="1" w:styleId="810A4D8A3A365043B0D97ADC215B479D">
    <w:name w:val="810A4D8A3A365043B0D97ADC215B479D"/>
  </w:style>
  <w:style w:type="paragraph" w:customStyle="1" w:styleId="328099D475F1D4428B92DF91F7F919A6">
    <w:name w:val="328099D475F1D4428B92DF91F7F91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F36C0-B3F7-46B5-BFAF-AEA6827399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Res_07_TF02919464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Caleb Keller</dc:creator>
  <lastModifiedBy>Caleb Keller</lastModifiedBy>
  <revision>10</revision>
  <dcterms:created xsi:type="dcterms:W3CDTF">2020-08-29T01:41:57.1023189Z</dcterms:created>
  <dcterms:modified xsi:type="dcterms:W3CDTF">2021-03-20T22:10:05.8565139Z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